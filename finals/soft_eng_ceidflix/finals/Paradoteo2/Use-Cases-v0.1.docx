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B305" w14:textId="77777777" w:rsidR="00164731" w:rsidRDefault="00234CF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C0D7AB" wp14:editId="32A75A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2" y="0"/>
                            <a:ext cx="11475" cy="168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3" cy="1683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 descr="Logo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1" y="1440"/>
                            <a:ext cx="7603" cy="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57BE6" id="Group 2" o:spid="_x0000_s1026" style="position:absolute;margin-left:0;margin-top:0;width:595.35pt;height:841.95pt;z-index:-251658240;mso-position-horizontal-relative:page;mso-position-vertical-relative:page" coordsize="11907,16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Kq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">
                <v:rect id="Rectangle 5" o:spid="_x0000_s1027" style="position:absolute;left:432;width:1147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" fillcolor="black [3213]" stroked="f"/>
                <v:rect id="Rectangle 4" o:spid="_x0000_s1028" style="position:absolute;width:433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Logo  Description automatically generated with medium confidence" style="position:absolute;left:2151;top:1440;width:7603;height:7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">
                  <v:imagedata r:id="rId7" o:title="Logo  Description automatically generated with medium confidence"/>
                </v:shape>
                <w10:wrap anchorx="page" anchory="page"/>
              </v:group>
            </w:pict>
          </mc:Fallback>
        </mc:AlternateContent>
      </w:r>
    </w:p>
    <w:p w14:paraId="5217D2EE" w14:textId="77777777" w:rsidR="00164731" w:rsidRDefault="00164731">
      <w:pPr>
        <w:pStyle w:val="BodyText"/>
        <w:rPr>
          <w:rFonts w:ascii="Times New Roman"/>
          <w:sz w:val="20"/>
        </w:rPr>
      </w:pPr>
    </w:p>
    <w:p w14:paraId="7703E812" w14:textId="77777777" w:rsidR="00164731" w:rsidRDefault="00164731">
      <w:pPr>
        <w:pStyle w:val="BodyText"/>
        <w:rPr>
          <w:rFonts w:ascii="Times New Roman"/>
          <w:sz w:val="20"/>
        </w:rPr>
      </w:pPr>
    </w:p>
    <w:p w14:paraId="6BEB0527" w14:textId="77777777" w:rsidR="00164731" w:rsidRDefault="00164731">
      <w:pPr>
        <w:pStyle w:val="BodyText"/>
        <w:rPr>
          <w:rFonts w:ascii="Times New Roman"/>
          <w:sz w:val="20"/>
        </w:rPr>
      </w:pPr>
    </w:p>
    <w:p w14:paraId="3231AADF" w14:textId="77777777" w:rsidR="00164731" w:rsidRDefault="00164731">
      <w:pPr>
        <w:pStyle w:val="BodyText"/>
        <w:rPr>
          <w:rFonts w:ascii="Times New Roman"/>
          <w:sz w:val="20"/>
        </w:rPr>
      </w:pPr>
    </w:p>
    <w:p w14:paraId="3674F0AC" w14:textId="77777777" w:rsidR="00164731" w:rsidRDefault="00164731">
      <w:pPr>
        <w:pStyle w:val="BodyText"/>
        <w:rPr>
          <w:rFonts w:ascii="Times New Roman"/>
          <w:sz w:val="20"/>
        </w:rPr>
      </w:pPr>
    </w:p>
    <w:p w14:paraId="3F41D126" w14:textId="77777777" w:rsidR="00164731" w:rsidRDefault="00164731">
      <w:pPr>
        <w:pStyle w:val="BodyText"/>
        <w:rPr>
          <w:rFonts w:ascii="Times New Roman"/>
          <w:sz w:val="20"/>
        </w:rPr>
      </w:pPr>
    </w:p>
    <w:p w14:paraId="5B017066" w14:textId="77777777" w:rsidR="00164731" w:rsidRDefault="00164731">
      <w:pPr>
        <w:pStyle w:val="BodyText"/>
        <w:rPr>
          <w:rFonts w:ascii="Times New Roman"/>
          <w:sz w:val="20"/>
        </w:rPr>
      </w:pPr>
    </w:p>
    <w:p w14:paraId="6141F1D6" w14:textId="77777777" w:rsidR="00164731" w:rsidRDefault="00164731">
      <w:pPr>
        <w:pStyle w:val="BodyText"/>
        <w:rPr>
          <w:rFonts w:ascii="Times New Roman"/>
          <w:sz w:val="20"/>
        </w:rPr>
      </w:pPr>
    </w:p>
    <w:p w14:paraId="39E79774" w14:textId="77777777" w:rsidR="00164731" w:rsidRDefault="00164731">
      <w:pPr>
        <w:pStyle w:val="BodyText"/>
        <w:rPr>
          <w:rFonts w:ascii="Times New Roman"/>
          <w:sz w:val="20"/>
        </w:rPr>
      </w:pPr>
    </w:p>
    <w:p w14:paraId="04AA0886" w14:textId="77777777" w:rsidR="00164731" w:rsidRDefault="00164731">
      <w:pPr>
        <w:pStyle w:val="BodyText"/>
        <w:rPr>
          <w:rFonts w:ascii="Times New Roman"/>
          <w:sz w:val="20"/>
        </w:rPr>
      </w:pPr>
    </w:p>
    <w:p w14:paraId="0A15A5D2" w14:textId="77777777" w:rsidR="00164731" w:rsidRDefault="00164731">
      <w:pPr>
        <w:pStyle w:val="BodyText"/>
        <w:rPr>
          <w:rFonts w:ascii="Times New Roman"/>
          <w:sz w:val="20"/>
        </w:rPr>
      </w:pPr>
    </w:p>
    <w:p w14:paraId="7B87120C" w14:textId="77777777" w:rsidR="00164731" w:rsidRDefault="00164731">
      <w:pPr>
        <w:pStyle w:val="BodyText"/>
        <w:rPr>
          <w:rFonts w:ascii="Times New Roman"/>
          <w:sz w:val="20"/>
        </w:rPr>
      </w:pPr>
    </w:p>
    <w:p w14:paraId="07CC4F5F" w14:textId="77777777" w:rsidR="00164731" w:rsidRDefault="00164731">
      <w:pPr>
        <w:pStyle w:val="BodyText"/>
        <w:rPr>
          <w:rFonts w:ascii="Times New Roman"/>
          <w:sz w:val="20"/>
        </w:rPr>
      </w:pPr>
    </w:p>
    <w:p w14:paraId="440DB07A" w14:textId="77777777" w:rsidR="00164731" w:rsidRDefault="00164731">
      <w:pPr>
        <w:pStyle w:val="BodyText"/>
        <w:rPr>
          <w:rFonts w:ascii="Times New Roman"/>
          <w:sz w:val="20"/>
        </w:rPr>
      </w:pPr>
    </w:p>
    <w:p w14:paraId="5C37FE4D" w14:textId="77777777" w:rsidR="00164731" w:rsidRDefault="00164731">
      <w:pPr>
        <w:pStyle w:val="BodyText"/>
        <w:rPr>
          <w:rFonts w:ascii="Times New Roman"/>
          <w:sz w:val="20"/>
        </w:rPr>
      </w:pPr>
    </w:p>
    <w:p w14:paraId="6B23C2D6" w14:textId="77777777" w:rsidR="00164731" w:rsidRDefault="00164731">
      <w:pPr>
        <w:pStyle w:val="BodyText"/>
        <w:rPr>
          <w:rFonts w:ascii="Times New Roman"/>
          <w:sz w:val="20"/>
        </w:rPr>
      </w:pPr>
    </w:p>
    <w:p w14:paraId="55F6770A" w14:textId="77777777" w:rsidR="00164731" w:rsidRDefault="00164731">
      <w:pPr>
        <w:pStyle w:val="BodyText"/>
        <w:rPr>
          <w:rFonts w:ascii="Times New Roman"/>
          <w:sz w:val="20"/>
        </w:rPr>
      </w:pPr>
    </w:p>
    <w:p w14:paraId="6B4198AA" w14:textId="77777777" w:rsidR="00164731" w:rsidRDefault="00164731">
      <w:pPr>
        <w:pStyle w:val="BodyText"/>
        <w:rPr>
          <w:rFonts w:ascii="Times New Roman"/>
          <w:sz w:val="20"/>
        </w:rPr>
      </w:pPr>
    </w:p>
    <w:p w14:paraId="4E8AB063" w14:textId="77777777" w:rsidR="00164731" w:rsidRDefault="00164731">
      <w:pPr>
        <w:pStyle w:val="BodyText"/>
        <w:rPr>
          <w:rFonts w:ascii="Times New Roman"/>
          <w:sz w:val="20"/>
        </w:rPr>
      </w:pPr>
    </w:p>
    <w:p w14:paraId="399D9EE8" w14:textId="77777777" w:rsidR="00164731" w:rsidRDefault="00164731">
      <w:pPr>
        <w:pStyle w:val="BodyText"/>
        <w:rPr>
          <w:rFonts w:ascii="Times New Roman"/>
          <w:sz w:val="20"/>
        </w:rPr>
      </w:pPr>
    </w:p>
    <w:p w14:paraId="6EE5F50F" w14:textId="77777777" w:rsidR="00164731" w:rsidRDefault="00164731">
      <w:pPr>
        <w:pStyle w:val="BodyText"/>
        <w:rPr>
          <w:rFonts w:ascii="Times New Roman"/>
          <w:sz w:val="20"/>
        </w:rPr>
      </w:pPr>
    </w:p>
    <w:p w14:paraId="06F724EF" w14:textId="77777777" w:rsidR="00164731" w:rsidRDefault="00164731">
      <w:pPr>
        <w:pStyle w:val="BodyText"/>
        <w:rPr>
          <w:rFonts w:ascii="Times New Roman"/>
          <w:sz w:val="20"/>
        </w:rPr>
      </w:pPr>
    </w:p>
    <w:p w14:paraId="52508844" w14:textId="77777777" w:rsidR="00164731" w:rsidRDefault="00164731">
      <w:pPr>
        <w:pStyle w:val="BodyText"/>
        <w:rPr>
          <w:rFonts w:ascii="Times New Roman"/>
          <w:sz w:val="20"/>
        </w:rPr>
      </w:pPr>
    </w:p>
    <w:p w14:paraId="76886F51" w14:textId="77777777" w:rsidR="00164731" w:rsidRDefault="00164731">
      <w:pPr>
        <w:pStyle w:val="BodyText"/>
        <w:rPr>
          <w:rFonts w:ascii="Times New Roman"/>
          <w:sz w:val="20"/>
        </w:rPr>
      </w:pPr>
    </w:p>
    <w:p w14:paraId="6B2375BA" w14:textId="77777777" w:rsidR="00164731" w:rsidRDefault="00164731">
      <w:pPr>
        <w:pStyle w:val="BodyText"/>
        <w:rPr>
          <w:rFonts w:ascii="Times New Roman"/>
          <w:sz w:val="20"/>
        </w:rPr>
      </w:pPr>
    </w:p>
    <w:p w14:paraId="4A6851C9" w14:textId="77777777" w:rsidR="00164731" w:rsidRDefault="00164731">
      <w:pPr>
        <w:pStyle w:val="BodyText"/>
        <w:rPr>
          <w:rFonts w:ascii="Times New Roman"/>
          <w:sz w:val="20"/>
        </w:rPr>
      </w:pPr>
    </w:p>
    <w:p w14:paraId="1F16778B" w14:textId="77777777" w:rsidR="00164731" w:rsidRDefault="00164731">
      <w:pPr>
        <w:pStyle w:val="BodyText"/>
        <w:rPr>
          <w:rFonts w:ascii="Times New Roman"/>
          <w:sz w:val="20"/>
        </w:rPr>
      </w:pPr>
    </w:p>
    <w:p w14:paraId="3BF4DC13" w14:textId="77777777" w:rsidR="00164731" w:rsidRDefault="00164731">
      <w:pPr>
        <w:pStyle w:val="BodyText"/>
        <w:rPr>
          <w:rFonts w:ascii="Times New Roman"/>
          <w:sz w:val="20"/>
        </w:rPr>
      </w:pPr>
    </w:p>
    <w:p w14:paraId="3BAB90CE" w14:textId="77777777" w:rsidR="00164731" w:rsidRDefault="00164731">
      <w:pPr>
        <w:pStyle w:val="BodyText"/>
        <w:rPr>
          <w:rFonts w:ascii="Times New Roman"/>
          <w:sz w:val="20"/>
        </w:rPr>
      </w:pPr>
    </w:p>
    <w:p w14:paraId="3FDF08C0" w14:textId="77777777" w:rsidR="00164731" w:rsidRDefault="00164731">
      <w:pPr>
        <w:pStyle w:val="BodyText"/>
        <w:rPr>
          <w:rFonts w:ascii="Times New Roman"/>
          <w:sz w:val="20"/>
        </w:rPr>
      </w:pPr>
    </w:p>
    <w:p w14:paraId="6A5F8663" w14:textId="77777777" w:rsidR="00164731" w:rsidRDefault="00164731">
      <w:pPr>
        <w:pStyle w:val="BodyText"/>
        <w:rPr>
          <w:rFonts w:ascii="Times New Roman"/>
          <w:sz w:val="20"/>
        </w:rPr>
      </w:pPr>
    </w:p>
    <w:p w14:paraId="6DB37F98" w14:textId="77777777" w:rsidR="00164731" w:rsidRDefault="00164731">
      <w:pPr>
        <w:pStyle w:val="BodyText"/>
        <w:rPr>
          <w:rFonts w:ascii="Times New Roman"/>
          <w:sz w:val="20"/>
        </w:rPr>
      </w:pPr>
    </w:p>
    <w:p w14:paraId="1A32DF2F" w14:textId="77777777" w:rsidR="00164731" w:rsidRDefault="00164731">
      <w:pPr>
        <w:pStyle w:val="BodyText"/>
        <w:rPr>
          <w:rFonts w:ascii="Times New Roman"/>
          <w:sz w:val="20"/>
        </w:rPr>
      </w:pPr>
    </w:p>
    <w:p w14:paraId="2CA8D662" w14:textId="77777777" w:rsidR="00164731" w:rsidRDefault="00164731">
      <w:pPr>
        <w:pStyle w:val="BodyText"/>
        <w:rPr>
          <w:rFonts w:ascii="Times New Roman"/>
          <w:sz w:val="20"/>
        </w:rPr>
      </w:pPr>
    </w:p>
    <w:p w14:paraId="64352BF1" w14:textId="77777777" w:rsidR="00164731" w:rsidRDefault="00164731">
      <w:pPr>
        <w:pStyle w:val="BodyText"/>
        <w:rPr>
          <w:rFonts w:ascii="Times New Roman"/>
          <w:sz w:val="20"/>
        </w:rPr>
      </w:pPr>
    </w:p>
    <w:p w14:paraId="66E39B2F" w14:textId="77777777" w:rsidR="00164731" w:rsidRDefault="00164731">
      <w:pPr>
        <w:pStyle w:val="BodyText"/>
        <w:spacing w:before="9"/>
        <w:rPr>
          <w:rFonts w:ascii="Times New Roman"/>
          <w:sz w:val="26"/>
        </w:rPr>
      </w:pPr>
    </w:p>
    <w:p w14:paraId="44C543B9" w14:textId="77777777" w:rsidR="00164731" w:rsidRPr="00234CF4" w:rsidRDefault="00000000">
      <w:pPr>
        <w:pStyle w:val="Title"/>
        <w:rPr>
          <w:lang w:val="en-US"/>
        </w:rPr>
      </w:pPr>
      <w:r w:rsidRPr="00234CF4">
        <w:rPr>
          <w:color w:val="FFFFFF"/>
          <w:lang w:val="en-US"/>
        </w:rPr>
        <w:t>Software Engineering</w:t>
      </w:r>
      <w:r w:rsidRPr="00234CF4">
        <w:rPr>
          <w:color w:val="FFFFFF"/>
          <w:spacing w:val="2"/>
          <w:lang w:val="en-US"/>
        </w:rPr>
        <w:t xml:space="preserve"> </w:t>
      </w:r>
      <w:r w:rsidRPr="00234CF4">
        <w:rPr>
          <w:color w:val="FFFFFF"/>
          <w:lang w:val="en-US"/>
        </w:rPr>
        <w:t>Project:</w:t>
      </w:r>
    </w:p>
    <w:p w14:paraId="5EC3EE64" w14:textId="77777777" w:rsidR="00164731" w:rsidRPr="00234CF4" w:rsidRDefault="00000000">
      <w:pPr>
        <w:pStyle w:val="Title"/>
        <w:spacing w:line="1025" w:lineRule="exact"/>
        <w:rPr>
          <w:lang w:val="en-US"/>
        </w:rPr>
      </w:pPr>
      <w:r w:rsidRPr="00234CF4">
        <w:rPr>
          <w:color w:val="FFFFFF"/>
          <w:lang w:val="en-US"/>
        </w:rPr>
        <w:t>CeidFlix</w:t>
      </w:r>
    </w:p>
    <w:p w14:paraId="1D9D5888" w14:textId="0E1DCFDF" w:rsidR="00164731" w:rsidRPr="00234CF4" w:rsidRDefault="000B1912">
      <w:pPr>
        <w:spacing w:before="120"/>
        <w:ind w:left="110"/>
        <w:rPr>
          <w:b/>
          <w:sz w:val="32"/>
          <w:lang w:val="en-US"/>
        </w:rPr>
      </w:pPr>
      <w:r>
        <w:rPr>
          <w:b/>
          <w:color w:val="FFFFFF"/>
          <w:sz w:val="32"/>
          <w:lang w:val="en-US"/>
        </w:rPr>
        <w:t>Use-Cases</w:t>
      </w:r>
      <w:r w:rsidR="00234CF4">
        <w:rPr>
          <w:b/>
          <w:color w:val="FFFFFF"/>
          <w:sz w:val="32"/>
          <w:lang w:val="en-US"/>
        </w:rPr>
        <w:t>-v0.1</w:t>
      </w:r>
    </w:p>
    <w:p w14:paraId="385A29F4" w14:textId="77777777" w:rsidR="00164731" w:rsidRPr="00234CF4" w:rsidRDefault="00164731">
      <w:pPr>
        <w:pStyle w:val="BodyText"/>
        <w:rPr>
          <w:b/>
          <w:sz w:val="20"/>
          <w:lang w:val="en-US"/>
        </w:rPr>
      </w:pPr>
    </w:p>
    <w:p w14:paraId="76085998" w14:textId="77777777" w:rsidR="00164731" w:rsidRPr="00234CF4" w:rsidRDefault="00164731">
      <w:pPr>
        <w:pStyle w:val="BodyText"/>
        <w:rPr>
          <w:b/>
          <w:sz w:val="20"/>
          <w:lang w:val="en-US"/>
        </w:rPr>
      </w:pPr>
    </w:p>
    <w:p w14:paraId="396201E6" w14:textId="77777777" w:rsidR="00164731" w:rsidRPr="000009FA" w:rsidRDefault="00164731">
      <w:pPr>
        <w:pStyle w:val="BodyText"/>
        <w:spacing w:before="8"/>
        <w:rPr>
          <w:bCs/>
          <w:sz w:val="25"/>
          <w:lang w:val="en-US"/>
        </w:rPr>
      </w:pPr>
    </w:p>
    <w:p w14:paraId="2E849E2A" w14:textId="77777777" w:rsidR="000009FA" w:rsidRPr="000009FA" w:rsidRDefault="00000000" w:rsidP="000009FA">
      <w:pPr>
        <w:jc w:val="right"/>
        <w:rPr>
          <w:bCs/>
          <w:color w:val="FFFFFF" w:themeColor="background1"/>
          <w:spacing w:val="-47"/>
        </w:rPr>
      </w:pPr>
      <w:bookmarkStart w:id="0" w:name="_Toc130906993"/>
      <w:bookmarkStart w:id="1" w:name="_Toc130907208"/>
      <w:bookmarkStart w:id="2" w:name="_Toc130908466"/>
      <w:proofErr w:type="spellStart"/>
      <w:r w:rsidRPr="000009FA">
        <w:rPr>
          <w:bCs/>
          <w:color w:val="FFFFFF" w:themeColor="background1"/>
        </w:rPr>
        <w:t>Διπλάρης</w:t>
      </w:r>
      <w:proofErr w:type="spellEnd"/>
      <w:r w:rsidRPr="000009FA">
        <w:rPr>
          <w:bCs/>
          <w:color w:val="FFFFFF" w:themeColor="background1"/>
        </w:rPr>
        <w:t xml:space="preserve"> Νίκος | ΑΜ: 1064504 | Έτος: 6</w:t>
      </w:r>
      <w:r w:rsidRPr="000009FA">
        <w:rPr>
          <w:bCs/>
          <w:color w:val="FFFFFF" w:themeColor="background1"/>
          <w:vertAlign w:val="superscript"/>
        </w:rPr>
        <w:t>ο</w:t>
      </w:r>
      <w:r w:rsidRPr="000009FA">
        <w:rPr>
          <w:bCs/>
          <w:color w:val="FFFFFF" w:themeColor="background1"/>
          <w:spacing w:val="-47"/>
        </w:rPr>
        <w:t xml:space="preserve"> </w:t>
      </w:r>
    </w:p>
    <w:p w14:paraId="7FEF9AC2" w14:textId="0FF11378" w:rsidR="00164731" w:rsidRPr="000009FA" w:rsidRDefault="00000000" w:rsidP="000009FA">
      <w:pPr>
        <w:jc w:val="right"/>
        <w:rPr>
          <w:bCs/>
          <w:color w:val="FFFFFF" w:themeColor="background1"/>
        </w:rPr>
      </w:pPr>
      <w:r w:rsidRPr="000009FA">
        <w:rPr>
          <w:bCs/>
          <w:color w:val="FFFFFF" w:themeColor="background1"/>
        </w:rPr>
        <w:t>Μπούσης</w:t>
      </w:r>
      <w:r w:rsidRPr="000009FA">
        <w:rPr>
          <w:bCs/>
          <w:color w:val="FFFFFF" w:themeColor="background1"/>
          <w:spacing w:val="-3"/>
        </w:rPr>
        <w:t xml:space="preserve"> </w:t>
      </w:r>
      <w:r w:rsidRPr="000009FA">
        <w:rPr>
          <w:bCs/>
          <w:color w:val="FFFFFF" w:themeColor="background1"/>
        </w:rPr>
        <w:t>Νίκος</w:t>
      </w:r>
      <w:r w:rsidRPr="000009FA">
        <w:rPr>
          <w:bCs/>
          <w:color w:val="FFFFFF" w:themeColor="background1"/>
          <w:spacing w:val="-1"/>
        </w:rPr>
        <w:t xml:space="preserve"> </w:t>
      </w:r>
      <w:r w:rsidRPr="000009FA">
        <w:rPr>
          <w:bCs/>
          <w:color w:val="FFFFFF" w:themeColor="background1"/>
        </w:rPr>
        <w:t>| ΑΜ:</w:t>
      </w:r>
      <w:r w:rsidRPr="000009FA">
        <w:rPr>
          <w:bCs/>
          <w:color w:val="FFFFFF" w:themeColor="background1"/>
          <w:spacing w:val="-2"/>
        </w:rPr>
        <w:t xml:space="preserve"> </w:t>
      </w:r>
      <w:r w:rsidRPr="000009FA">
        <w:rPr>
          <w:bCs/>
          <w:color w:val="FFFFFF" w:themeColor="background1"/>
        </w:rPr>
        <w:t>1062661</w:t>
      </w:r>
      <w:r w:rsidRPr="000009FA">
        <w:rPr>
          <w:bCs/>
          <w:color w:val="FFFFFF" w:themeColor="background1"/>
          <w:spacing w:val="-3"/>
        </w:rPr>
        <w:t xml:space="preserve"> </w:t>
      </w:r>
      <w:r w:rsidRPr="000009FA">
        <w:rPr>
          <w:bCs/>
          <w:color w:val="FFFFFF" w:themeColor="background1"/>
        </w:rPr>
        <w:t>|</w:t>
      </w:r>
      <w:r w:rsidRPr="000009FA">
        <w:rPr>
          <w:bCs/>
          <w:color w:val="FFFFFF" w:themeColor="background1"/>
          <w:spacing w:val="-1"/>
        </w:rPr>
        <w:t xml:space="preserve"> </w:t>
      </w:r>
      <w:r w:rsidRPr="000009FA">
        <w:rPr>
          <w:bCs/>
          <w:color w:val="FFFFFF" w:themeColor="background1"/>
        </w:rPr>
        <w:t>Έτος:</w:t>
      </w:r>
      <w:r w:rsidRPr="000009FA">
        <w:rPr>
          <w:bCs/>
          <w:color w:val="FFFFFF" w:themeColor="background1"/>
          <w:spacing w:val="-2"/>
        </w:rPr>
        <w:t xml:space="preserve"> </w:t>
      </w:r>
      <w:r w:rsidRPr="000009FA">
        <w:rPr>
          <w:bCs/>
          <w:color w:val="FFFFFF" w:themeColor="background1"/>
        </w:rPr>
        <w:t>6</w:t>
      </w:r>
      <w:r w:rsidRPr="000009FA">
        <w:rPr>
          <w:bCs/>
          <w:color w:val="FFFFFF" w:themeColor="background1"/>
          <w:vertAlign w:val="superscript"/>
        </w:rPr>
        <w:t>ο</w:t>
      </w:r>
      <w:bookmarkEnd w:id="0"/>
      <w:bookmarkEnd w:id="1"/>
      <w:bookmarkEnd w:id="2"/>
    </w:p>
    <w:p w14:paraId="15DC5733" w14:textId="77777777" w:rsidR="000009FA" w:rsidRPr="000009FA" w:rsidRDefault="00000000" w:rsidP="000009FA">
      <w:pPr>
        <w:jc w:val="right"/>
        <w:rPr>
          <w:bCs/>
          <w:color w:val="FFFFFF" w:themeColor="background1"/>
          <w:spacing w:val="-47"/>
        </w:rPr>
      </w:pPr>
      <w:r w:rsidRPr="000009FA">
        <w:rPr>
          <w:bCs/>
          <w:color w:val="FFFFFF" w:themeColor="background1"/>
        </w:rPr>
        <w:t>Παπαγεωργίου Δημήτρης | ΑΜ: 1064280 | Έτος: 6</w:t>
      </w:r>
      <w:r w:rsidRPr="000009FA">
        <w:rPr>
          <w:bCs/>
          <w:color w:val="FFFFFF" w:themeColor="background1"/>
          <w:vertAlign w:val="superscript"/>
        </w:rPr>
        <w:t>ο</w:t>
      </w:r>
      <w:r w:rsidRPr="000009FA">
        <w:rPr>
          <w:bCs/>
          <w:color w:val="FFFFFF" w:themeColor="background1"/>
          <w:spacing w:val="-47"/>
        </w:rPr>
        <w:t xml:space="preserve"> </w:t>
      </w:r>
    </w:p>
    <w:p w14:paraId="26110C40" w14:textId="30B4743F" w:rsidR="00164731" w:rsidRPr="000009FA" w:rsidRDefault="00000000" w:rsidP="000009FA">
      <w:pPr>
        <w:jc w:val="right"/>
        <w:rPr>
          <w:bCs/>
          <w:color w:val="FFFFFF" w:themeColor="background1"/>
        </w:rPr>
      </w:pPr>
      <w:proofErr w:type="spellStart"/>
      <w:r w:rsidRPr="000009FA">
        <w:rPr>
          <w:bCs/>
          <w:color w:val="FFFFFF" w:themeColor="background1"/>
        </w:rPr>
        <w:t>Ζαρώνης</w:t>
      </w:r>
      <w:proofErr w:type="spellEnd"/>
      <w:r w:rsidRPr="000009FA">
        <w:rPr>
          <w:bCs/>
          <w:color w:val="FFFFFF" w:themeColor="background1"/>
          <w:spacing w:val="-4"/>
        </w:rPr>
        <w:t xml:space="preserve"> </w:t>
      </w:r>
      <w:r w:rsidRPr="000009FA">
        <w:rPr>
          <w:bCs/>
          <w:color w:val="FFFFFF" w:themeColor="background1"/>
        </w:rPr>
        <w:t>Ταξιάρχης</w:t>
      </w:r>
      <w:r w:rsidRPr="000009FA">
        <w:rPr>
          <w:bCs/>
          <w:color w:val="FFFFFF" w:themeColor="background1"/>
          <w:spacing w:val="-3"/>
        </w:rPr>
        <w:t xml:space="preserve"> </w:t>
      </w:r>
      <w:r w:rsidRPr="000009FA">
        <w:rPr>
          <w:bCs/>
          <w:color w:val="FFFFFF" w:themeColor="background1"/>
        </w:rPr>
        <w:t>|</w:t>
      </w:r>
      <w:r w:rsidRPr="000009FA">
        <w:rPr>
          <w:bCs/>
          <w:color w:val="FFFFFF" w:themeColor="background1"/>
          <w:spacing w:val="-3"/>
        </w:rPr>
        <w:t xml:space="preserve"> </w:t>
      </w:r>
      <w:r w:rsidRPr="000009FA">
        <w:rPr>
          <w:bCs/>
          <w:color w:val="FFFFFF" w:themeColor="background1"/>
        </w:rPr>
        <w:t>ΑΜ:</w:t>
      </w:r>
      <w:r w:rsidRPr="000009FA">
        <w:rPr>
          <w:bCs/>
          <w:color w:val="FFFFFF" w:themeColor="background1"/>
          <w:spacing w:val="-2"/>
        </w:rPr>
        <w:t xml:space="preserve"> </w:t>
      </w:r>
      <w:r w:rsidRPr="000009FA">
        <w:rPr>
          <w:bCs/>
          <w:color w:val="FFFFFF" w:themeColor="background1"/>
        </w:rPr>
        <w:t>1067533</w:t>
      </w:r>
      <w:r w:rsidRPr="000009FA">
        <w:rPr>
          <w:bCs/>
          <w:color w:val="FFFFFF" w:themeColor="background1"/>
          <w:spacing w:val="1"/>
        </w:rPr>
        <w:t xml:space="preserve"> </w:t>
      </w:r>
      <w:r w:rsidRPr="000009FA">
        <w:rPr>
          <w:bCs/>
          <w:color w:val="FFFFFF" w:themeColor="background1"/>
        </w:rPr>
        <w:t>|</w:t>
      </w:r>
      <w:r w:rsidRPr="000009FA">
        <w:rPr>
          <w:bCs/>
          <w:color w:val="FFFFFF" w:themeColor="background1"/>
          <w:spacing w:val="-3"/>
        </w:rPr>
        <w:t xml:space="preserve"> </w:t>
      </w:r>
      <w:r w:rsidRPr="000009FA">
        <w:rPr>
          <w:bCs/>
          <w:color w:val="FFFFFF" w:themeColor="background1"/>
        </w:rPr>
        <w:t>Έτος:</w:t>
      </w:r>
      <w:r w:rsidRPr="000009FA">
        <w:rPr>
          <w:bCs/>
          <w:color w:val="FFFFFF" w:themeColor="background1"/>
          <w:spacing w:val="-1"/>
        </w:rPr>
        <w:t xml:space="preserve"> </w:t>
      </w:r>
      <w:r w:rsidRPr="000009FA">
        <w:rPr>
          <w:bCs/>
          <w:color w:val="FFFFFF" w:themeColor="background1"/>
        </w:rPr>
        <w:t>5</w:t>
      </w:r>
      <w:r w:rsidRPr="000009FA">
        <w:rPr>
          <w:bCs/>
          <w:color w:val="FFFFFF" w:themeColor="background1"/>
          <w:vertAlign w:val="superscript"/>
        </w:rPr>
        <w:t>ο</w:t>
      </w:r>
    </w:p>
    <w:p w14:paraId="770FABD1" w14:textId="77777777" w:rsidR="00164731" w:rsidRPr="000009FA" w:rsidRDefault="00164731" w:rsidP="000009FA">
      <w:pPr>
        <w:rPr>
          <w:b/>
          <w:color w:val="FFFFFF" w:themeColor="background1"/>
          <w:sz w:val="27"/>
        </w:rPr>
      </w:pPr>
    </w:p>
    <w:p w14:paraId="2F3F7673" w14:textId="666CFBB0" w:rsidR="00164731" w:rsidRPr="000009FA" w:rsidRDefault="00000000" w:rsidP="000009FA">
      <w:pPr>
        <w:jc w:val="right"/>
        <w:rPr>
          <w:color w:val="FFFFFF" w:themeColor="background1"/>
        </w:rPr>
      </w:pPr>
      <w:bookmarkStart w:id="3" w:name="_Toc130906994"/>
      <w:bookmarkStart w:id="4" w:name="_Toc130907209"/>
      <w:bookmarkStart w:id="5" w:name="_Toc130908467"/>
      <w:r w:rsidRPr="000009FA">
        <w:rPr>
          <w:color w:val="FFFFFF" w:themeColor="background1"/>
        </w:rPr>
        <w:t>Πανεπιστήμιο Πατρών,</w:t>
      </w:r>
      <w:r w:rsidRPr="000009FA">
        <w:rPr>
          <w:color w:val="FFFFFF" w:themeColor="background1"/>
          <w:spacing w:val="-47"/>
        </w:rPr>
        <w:t xml:space="preserve"> </w:t>
      </w:r>
      <w:r w:rsidRPr="000009FA">
        <w:rPr>
          <w:color w:val="FFFFFF" w:themeColor="background1"/>
        </w:rPr>
        <w:t>Τμήμα</w:t>
      </w:r>
      <w:r w:rsidRPr="000009FA">
        <w:rPr>
          <w:color w:val="FFFFFF" w:themeColor="background1"/>
          <w:spacing w:val="-6"/>
        </w:rPr>
        <w:t xml:space="preserve"> </w:t>
      </w:r>
      <w:r w:rsidRPr="000009FA">
        <w:rPr>
          <w:color w:val="FFFFFF" w:themeColor="background1"/>
        </w:rPr>
        <w:t>Μηχανικών</w:t>
      </w:r>
      <w:r w:rsidRPr="000009FA">
        <w:rPr>
          <w:color w:val="FFFFFF" w:themeColor="background1"/>
          <w:spacing w:val="-3"/>
        </w:rPr>
        <w:t xml:space="preserve"> </w:t>
      </w:r>
      <w:r w:rsidRPr="000009FA">
        <w:rPr>
          <w:color w:val="FFFFFF" w:themeColor="background1"/>
        </w:rPr>
        <w:t>Η/Υ</w:t>
      </w:r>
      <w:r w:rsidRPr="000009FA">
        <w:rPr>
          <w:color w:val="FFFFFF" w:themeColor="background1"/>
          <w:spacing w:val="-1"/>
        </w:rPr>
        <w:t xml:space="preserve"> </w:t>
      </w:r>
      <w:r w:rsidRPr="000009FA">
        <w:rPr>
          <w:color w:val="FFFFFF" w:themeColor="background1"/>
        </w:rPr>
        <w:t>και</w:t>
      </w:r>
      <w:r w:rsidRPr="000009FA">
        <w:rPr>
          <w:color w:val="FFFFFF" w:themeColor="background1"/>
          <w:spacing w:val="-2"/>
        </w:rPr>
        <w:t xml:space="preserve"> </w:t>
      </w:r>
      <w:r w:rsidRPr="000009FA">
        <w:rPr>
          <w:color w:val="FFFFFF" w:themeColor="background1"/>
        </w:rPr>
        <w:t>Πληροφορικής</w:t>
      </w:r>
      <w:bookmarkEnd w:id="3"/>
      <w:bookmarkEnd w:id="4"/>
      <w:bookmarkEnd w:id="5"/>
    </w:p>
    <w:p w14:paraId="30AFE7A1" w14:textId="77777777" w:rsidR="00164731" w:rsidRDefault="00164731">
      <w:pPr>
        <w:spacing w:line="259" w:lineRule="auto"/>
        <w:sectPr w:rsidR="00164731">
          <w:type w:val="continuous"/>
          <w:pgSz w:w="11910" w:h="16840"/>
          <w:pgMar w:top="1580" w:right="860" w:bottom="280" w:left="78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l-GR"/>
        </w:rPr>
        <w:id w:val="-39436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1ADBC" w14:textId="16BD7F92" w:rsidR="000B1912" w:rsidRPr="000B1912" w:rsidRDefault="000B1912">
          <w:pPr>
            <w:pStyle w:val="TOCHeading"/>
            <w:rPr>
              <w:color w:val="auto"/>
            </w:rPr>
          </w:pPr>
          <w:r w:rsidRPr="000B1912">
            <w:rPr>
              <w:color w:val="auto"/>
            </w:rPr>
            <w:t>Contents</w:t>
          </w:r>
        </w:p>
        <w:p w14:paraId="3D93379E" w14:textId="7CE4D9CF" w:rsidR="00AF415F" w:rsidRDefault="000B1912">
          <w:pPr>
            <w:pStyle w:val="TOC1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12311" w:history="1">
            <w:r w:rsidR="00AF415F" w:rsidRPr="009C0D6E">
              <w:rPr>
                <w:rStyle w:val="Hyperlink"/>
                <w:noProof/>
                <w:lang w:val="en-GB"/>
              </w:rPr>
              <w:t>Use</w:t>
            </w:r>
            <w:r w:rsidR="00AF415F" w:rsidRPr="009C0D6E">
              <w:rPr>
                <w:rStyle w:val="Hyperlink"/>
                <w:noProof/>
              </w:rPr>
              <w:t xml:space="preserve"> </w:t>
            </w:r>
            <w:r w:rsidR="00AF415F" w:rsidRPr="009C0D6E">
              <w:rPr>
                <w:rStyle w:val="Hyperlink"/>
                <w:noProof/>
                <w:lang w:val="en-GB"/>
              </w:rPr>
              <w:t>Cases</w:t>
            </w:r>
            <w:r w:rsidR="00AF415F" w:rsidRPr="009C0D6E">
              <w:rPr>
                <w:rStyle w:val="Hyperlink"/>
                <w:noProof/>
              </w:rPr>
              <w:t>: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_Toc130912311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3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53C97F17" w14:textId="30E818BE" w:rsidR="00AF415F" w:rsidRDefault="00000000">
          <w:pPr>
            <w:pStyle w:val="TOC2"/>
            <w:tabs>
              <w:tab w:val="left" w:pos="660"/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2" w:history="1">
            <w:r w:rsidR="00AF415F" w:rsidRPr="009C0D6E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AF415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F415F" w:rsidRPr="009C0D6E">
              <w:rPr>
                <w:rStyle w:val="Hyperlink"/>
                <w:b/>
                <w:bCs/>
                <w:noProof/>
              </w:rPr>
              <w:t>Αναζήτηση</w:t>
            </w:r>
            <w:r w:rsidR="00AF415F" w:rsidRPr="009C0D6E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="00AF415F" w:rsidRPr="009C0D6E">
              <w:rPr>
                <w:rStyle w:val="Hyperlink"/>
                <w:b/>
                <w:bCs/>
                <w:noProof/>
              </w:rPr>
              <w:t>περιεχομένου: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_Toc130912312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3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741D7543" w14:textId="408991E7" w:rsidR="00AF415F" w:rsidRDefault="00000000">
          <w:pPr>
            <w:pStyle w:val="TOC2"/>
            <w:tabs>
              <w:tab w:val="left" w:pos="660"/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3" w:history="1">
            <w:r w:rsidR="00AF415F" w:rsidRPr="009C0D6E">
              <w:rPr>
                <w:rStyle w:val="Hyperlink"/>
                <w:b/>
                <w:bCs/>
                <w:noProof/>
              </w:rPr>
              <w:t>2.</w:t>
            </w:r>
            <w:r w:rsidR="00AF415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F415F" w:rsidRPr="009C0D6E">
              <w:rPr>
                <w:rStyle w:val="Hyperlink"/>
                <w:b/>
                <w:bCs/>
                <w:noProof/>
                <w:lang w:val="en-US"/>
              </w:rPr>
              <w:t>Reports</w:t>
            </w:r>
            <w:r w:rsidR="00AF415F" w:rsidRPr="009C0D6E">
              <w:rPr>
                <w:rStyle w:val="Hyperlink"/>
                <w:b/>
                <w:bCs/>
                <w:noProof/>
              </w:rPr>
              <w:t>: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_Toc130912313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3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2928785D" w14:textId="6F61B7D5" w:rsidR="00AF415F" w:rsidRDefault="00000000">
          <w:pPr>
            <w:pStyle w:val="TOC2"/>
            <w:tabs>
              <w:tab w:val="left" w:pos="660"/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4" w:history="1">
            <w:r w:rsidR="00AF415F" w:rsidRPr="009C0D6E">
              <w:rPr>
                <w:rStyle w:val="Hyperlink"/>
                <w:b/>
                <w:bCs/>
                <w:noProof/>
              </w:rPr>
              <w:t>3.</w:t>
            </w:r>
            <w:r w:rsidR="00AF415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F415F" w:rsidRPr="009C0D6E">
              <w:rPr>
                <w:rStyle w:val="Hyperlink"/>
                <w:b/>
                <w:bCs/>
                <w:noProof/>
              </w:rPr>
              <w:t>Δημιουργία αντιγράφων ασφαλείας:</w:t>
            </w:r>
            <w:r w:rsidR="00AF415F" w:rsidRPr="009C0D6E">
              <w:rPr>
                <w:rStyle w:val="Hyperlink"/>
                <w:noProof/>
              </w:rPr>
              <w:t xml:space="preserve"> (λειτουργία διαθέσιμη μόνο για </w:t>
            </w:r>
            <w:r w:rsidR="00AF415F" w:rsidRPr="009C0D6E">
              <w:rPr>
                <w:rStyle w:val="Hyperlink"/>
                <w:noProof/>
                <w:lang w:val="en-US"/>
              </w:rPr>
              <w:t>admin</w:t>
            </w:r>
            <w:r w:rsidR="00AF415F" w:rsidRPr="009C0D6E">
              <w:rPr>
                <w:rStyle w:val="Hyperlink"/>
                <w:noProof/>
              </w:rPr>
              <w:t>)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_Toc130912314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3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109E465A" w14:textId="4230A1A8" w:rsidR="00AF415F" w:rsidRDefault="00000000">
          <w:pPr>
            <w:pStyle w:val="TOC2"/>
            <w:tabs>
              <w:tab w:val="left" w:pos="660"/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5" w:history="1">
            <w:r w:rsidR="00AF415F" w:rsidRPr="009C0D6E">
              <w:rPr>
                <w:rStyle w:val="Hyperlink"/>
                <w:b/>
                <w:bCs/>
                <w:noProof/>
              </w:rPr>
              <w:t>4.</w:t>
            </w:r>
            <w:r w:rsidR="00AF415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F415F" w:rsidRPr="009C0D6E">
              <w:rPr>
                <w:rStyle w:val="Hyperlink"/>
                <w:b/>
                <w:bCs/>
                <w:noProof/>
              </w:rPr>
              <w:t>Δημιουργία προφίλ: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_Toc130912315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3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22FDB7E0" w14:textId="1C1026A0" w:rsidR="00AF415F" w:rsidRDefault="00000000">
          <w:pPr>
            <w:pStyle w:val="TOC2"/>
            <w:tabs>
              <w:tab w:val="left" w:pos="660"/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6" w:history="1">
            <w:r w:rsidR="00AF415F" w:rsidRPr="009C0D6E">
              <w:rPr>
                <w:rStyle w:val="Hyperlink"/>
                <w:b/>
                <w:bCs/>
                <w:noProof/>
              </w:rPr>
              <w:t>5.</w:t>
            </w:r>
            <w:r w:rsidR="00AF415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F415F" w:rsidRPr="009C0D6E">
              <w:rPr>
                <w:rStyle w:val="Hyperlink"/>
                <w:b/>
                <w:bCs/>
                <w:noProof/>
              </w:rPr>
              <w:t>Δημιουργία λίστας παρακολούθησης: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_Toc130912316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4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7A83C34B" w14:textId="38ACAB70" w:rsidR="00AF415F" w:rsidRDefault="00000000">
          <w:pPr>
            <w:pStyle w:val="TOC2"/>
            <w:tabs>
              <w:tab w:val="left" w:pos="660"/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7" w:history="1">
            <w:r w:rsidR="00AF415F" w:rsidRPr="009C0D6E">
              <w:rPr>
                <w:rStyle w:val="Hyperlink"/>
                <w:b/>
                <w:bCs/>
                <w:noProof/>
              </w:rPr>
              <w:t>6.</w:t>
            </w:r>
            <w:r w:rsidR="00AF415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F415F" w:rsidRPr="009C0D6E">
              <w:rPr>
                <w:rStyle w:val="Hyperlink"/>
                <w:b/>
                <w:bCs/>
                <w:noProof/>
              </w:rPr>
              <w:t xml:space="preserve">Επεξεργασία προφίλ χρηστών: </w:t>
            </w:r>
            <w:r w:rsidR="00AF415F" w:rsidRPr="009C0D6E">
              <w:rPr>
                <w:rStyle w:val="Hyperlink"/>
                <w:noProof/>
              </w:rPr>
              <w:t xml:space="preserve">(λειτουργία διαθέσιμη μόνο για </w:t>
            </w:r>
            <w:r w:rsidR="00AF415F" w:rsidRPr="009C0D6E">
              <w:rPr>
                <w:rStyle w:val="Hyperlink"/>
                <w:noProof/>
                <w:lang w:val="en-US"/>
              </w:rPr>
              <w:t>admin</w:t>
            </w:r>
            <w:r w:rsidR="00AF415F" w:rsidRPr="009C0D6E">
              <w:rPr>
                <w:rStyle w:val="Hyperlink"/>
                <w:noProof/>
              </w:rPr>
              <w:t>)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_Toc130912317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4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2BE819EB" w14:textId="66163401" w:rsidR="00AF415F" w:rsidRDefault="00000000">
          <w:pPr>
            <w:pStyle w:val="TOC1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8" w:history="1">
            <w:r w:rsidR="00AF415F" w:rsidRPr="009C0D6E">
              <w:rPr>
                <w:rStyle w:val="Hyperlink"/>
                <w:noProof/>
                <w:lang w:val="en-US"/>
              </w:rPr>
              <w:t>Use Case Diagram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_Toc130912318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5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02372803" w14:textId="354A08EF" w:rsidR="00AF415F" w:rsidRDefault="00000000">
          <w:pPr>
            <w:pStyle w:val="TOC1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0912319" w:history="1">
            <w:r w:rsidR="00AF415F" w:rsidRPr="009C0D6E">
              <w:rPr>
                <w:rStyle w:val="Hyperlink"/>
                <w:noProof/>
                <w:lang w:val="en-US"/>
              </w:rPr>
              <w:t>Domain Model</w:t>
            </w:r>
            <w:r w:rsidR="00AF415F">
              <w:rPr>
                <w:noProof/>
                <w:webHidden/>
              </w:rPr>
              <w:tab/>
            </w:r>
            <w:r w:rsidR="00AF415F">
              <w:rPr>
                <w:noProof/>
                <w:webHidden/>
              </w:rPr>
              <w:fldChar w:fldCharType="begin"/>
            </w:r>
            <w:r w:rsidR="00AF415F">
              <w:rPr>
                <w:noProof/>
                <w:webHidden/>
              </w:rPr>
              <w:instrText xml:space="preserve"> PAGEREF _Toc130912319 \h </w:instrText>
            </w:r>
            <w:r w:rsidR="00AF415F">
              <w:rPr>
                <w:noProof/>
                <w:webHidden/>
              </w:rPr>
            </w:r>
            <w:r w:rsidR="00AF415F">
              <w:rPr>
                <w:noProof/>
                <w:webHidden/>
              </w:rPr>
              <w:fldChar w:fldCharType="separate"/>
            </w:r>
            <w:r w:rsidR="00BA658E">
              <w:rPr>
                <w:noProof/>
                <w:webHidden/>
              </w:rPr>
              <w:t>6</w:t>
            </w:r>
            <w:r w:rsidR="00AF415F">
              <w:rPr>
                <w:noProof/>
                <w:webHidden/>
              </w:rPr>
              <w:fldChar w:fldCharType="end"/>
            </w:r>
          </w:hyperlink>
        </w:p>
        <w:p w14:paraId="2D72F923" w14:textId="1906B430" w:rsidR="000B1912" w:rsidRDefault="000B1912">
          <w:r>
            <w:rPr>
              <w:b/>
              <w:bCs/>
              <w:noProof/>
            </w:rPr>
            <w:fldChar w:fldCharType="end"/>
          </w:r>
        </w:p>
      </w:sdtContent>
    </w:sdt>
    <w:p w14:paraId="63784D3E" w14:textId="41D3BA4D" w:rsidR="00164731" w:rsidRPr="004E5168" w:rsidRDefault="00000000">
      <w:pPr>
        <w:pStyle w:val="BodyText"/>
        <w:spacing w:before="595"/>
        <w:ind w:left="660"/>
      </w:pPr>
      <w:r>
        <w:t>Συγγραφέας</w:t>
      </w:r>
      <w:r w:rsidR="000B1912">
        <w:t>: Νίκος Μπούσης</w:t>
      </w:r>
      <w:r w:rsidRPr="004E5168">
        <w:rPr>
          <w:spacing w:val="-2"/>
        </w:rPr>
        <w:t xml:space="preserve"> </w:t>
      </w:r>
    </w:p>
    <w:p w14:paraId="1AA2B540" w14:textId="77777777" w:rsidR="00164731" w:rsidRPr="004E5168" w:rsidRDefault="00164731">
      <w:pPr>
        <w:sectPr w:rsidR="00164731" w:rsidRPr="004E5168">
          <w:pgSz w:w="11910" w:h="16840"/>
          <w:pgMar w:top="1440" w:right="860" w:bottom="280" w:left="780" w:header="720" w:footer="720" w:gutter="0"/>
          <w:cols w:space="720"/>
        </w:sectPr>
      </w:pPr>
    </w:p>
    <w:p w14:paraId="6CB58D83" w14:textId="77777777" w:rsidR="000B1912" w:rsidRPr="004E5168" w:rsidRDefault="000B1912" w:rsidP="000B1912">
      <w:pPr>
        <w:pStyle w:val="Heading1"/>
        <w:rPr>
          <w:sz w:val="32"/>
          <w:szCs w:val="32"/>
        </w:rPr>
      </w:pPr>
      <w:bookmarkStart w:id="6" w:name="_bookmark0"/>
      <w:bookmarkStart w:id="7" w:name="_Toc130912311"/>
      <w:bookmarkEnd w:id="6"/>
      <w:r w:rsidRPr="000B1912">
        <w:rPr>
          <w:sz w:val="32"/>
          <w:szCs w:val="32"/>
          <w:lang w:val="en-GB"/>
        </w:rPr>
        <w:lastRenderedPageBreak/>
        <w:t>Use</w:t>
      </w:r>
      <w:r w:rsidRPr="004E5168">
        <w:rPr>
          <w:sz w:val="32"/>
          <w:szCs w:val="32"/>
        </w:rPr>
        <w:t xml:space="preserve"> </w:t>
      </w:r>
      <w:r w:rsidRPr="000B1912">
        <w:rPr>
          <w:sz w:val="32"/>
          <w:szCs w:val="32"/>
          <w:lang w:val="en-GB"/>
        </w:rPr>
        <w:t>Cases</w:t>
      </w:r>
      <w:r w:rsidRPr="004E5168">
        <w:rPr>
          <w:sz w:val="32"/>
          <w:szCs w:val="32"/>
        </w:rPr>
        <w:t>:</w:t>
      </w:r>
      <w:bookmarkEnd w:id="7"/>
    </w:p>
    <w:p w14:paraId="0C02CF8E" w14:textId="0D6565A6" w:rsidR="000B1912" w:rsidRPr="00917A02" w:rsidRDefault="000B1912" w:rsidP="000B1912">
      <w:pPr>
        <w:rPr>
          <w:i/>
          <w:iCs/>
          <w:color w:val="548DD4" w:themeColor="text2" w:themeTint="99"/>
          <w:u w:val="single"/>
        </w:rPr>
      </w:pPr>
      <w:r w:rsidRPr="00917A02">
        <w:rPr>
          <w:i/>
          <w:iCs/>
          <w:color w:val="548DD4" w:themeColor="text2" w:themeTint="99"/>
          <w:u w:val="single"/>
        </w:rPr>
        <w:t xml:space="preserve">*Με </w:t>
      </w:r>
      <w:r w:rsidR="00917A02">
        <w:rPr>
          <w:i/>
          <w:iCs/>
          <w:color w:val="548DD4" w:themeColor="text2" w:themeTint="99"/>
          <w:u w:val="single"/>
        </w:rPr>
        <w:t>μπλε</w:t>
      </w:r>
      <w:r w:rsidRPr="00917A02">
        <w:rPr>
          <w:i/>
          <w:iCs/>
          <w:color w:val="548DD4" w:themeColor="text2" w:themeTint="99"/>
          <w:u w:val="single"/>
        </w:rPr>
        <w:t xml:space="preserve"> γράμματα παρουσιάζεται η εναλλακτική ροή σε κάθε βήμα της κύριας ροής</w:t>
      </w:r>
    </w:p>
    <w:p w14:paraId="62E142E4" w14:textId="77777777" w:rsidR="000B1912" w:rsidRPr="000B1912" w:rsidRDefault="000B1912" w:rsidP="00D35E8D">
      <w:pPr>
        <w:pStyle w:val="Heading2"/>
        <w:numPr>
          <w:ilvl w:val="0"/>
          <w:numId w:val="3"/>
        </w:numPr>
        <w:rPr>
          <w:b/>
          <w:bCs/>
          <w:color w:val="auto"/>
          <w:lang w:val="en-US"/>
        </w:rPr>
      </w:pPr>
      <w:bookmarkStart w:id="8" w:name="_Toc130912312"/>
      <w:r w:rsidRPr="000B1912">
        <w:rPr>
          <w:b/>
          <w:bCs/>
          <w:color w:val="auto"/>
        </w:rPr>
        <w:t>Αναζήτηση</w:t>
      </w:r>
      <w:r w:rsidRPr="000B1912">
        <w:rPr>
          <w:b/>
          <w:bCs/>
          <w:color w:val="auto"/>
          <w:lang w:val="en-US"/>
        </w:rPr>
        <w:t xml:space="preserve"> </w:t>
      </w:r>
      <w:r w:rsidRPr="000B1912">
        <w:rPr>
          <w:b/>
          <w:bCs/>
          <w:color w:val="auto"/>
        </w:rPr>
        <w:t>περιεχομένου:</w:t>
      </w:r>
      <w:bookmarkEnd w:id="8"/>
    </w:p>
    <w:p w14:paraId="76D00987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>Ο χρήστης εισάγει μια λέξη κλειδί ή φράση στη γραμμή αναζήτησης</w:t>
      </w:r>
    </w:p>
    <w:p w14:paraId="260A850B" w14:textId="77777777" w:rsidR="000B1912" w:rsidRPr="00917A02" w:rsidRDefault="000B1912" w:rsidP="000B1912">
      <w:pPr>
        <w:pStyle w:val="ListParagraph"/>
        <w:widowControl/>
        <w:numPr>
          <w:ilvl w:val="2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 xml:space="preserve">Ο χρήστης μπορεί να κάνει αναζήτηση επιλέγοντας μια από τις επιλογές </w:t>
      </w:r>
      <w:r w:rsidRPr="00917A02">
        <w:rPr>
          <w:color w:val="548DD4" w:themeColor="text2" w:themeTint="99"/>
          <w:lang w:val="en-US"/>
        </w:rPr>
        <w:t>movies</w:t>
      </w:r>
      <w:r w:rsidRPr="00917A02">
        <w:rPr>
          <w:color w:val="548DD4" w:themeColor="text2" w:themeTint="99"/>
        </w:rPr>
        <w:t>/</w:t>
      </w:r>
      <w:r w:rsidRPr="00917A02">
        <w:rPr>
          <w:color w:val="548DD4" w:themeColor="text2" w:themeTint="99"/>
          <w:lang w:val="en-US"/>
        </w:rPr>
        <w:t>series</w:t>
      </w:r>
      <w:r w:rsidRPr="00917A02">
        <w:rPr>
          <w:color w:val="548DD4" w:themeColor="text2" w:themeTint="99"/>
        </w:rPr>
        <w:t xml:space="preserve"> όπου η αντίστοιχη επιλογή του δείχνει και τα ανάλογα αποτελέσματα</w:t>
      </w:r>
    </w:p>
    <w:p w14:paraId="7C9EBA5A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 xml:space="preserve">Κατά την επιλογή του χρήστη καλείται η αντίστοιχη συνάρτηση από το </w:t>
      </w:r>
      <w:r>
        <w:rPr>
          <w:lang w:val="en-US"/>
        </w:rPr>
        <w:t>backend</w:t>
      </w:r>
      <w:r>
        <w:t xml:space="preserve"> για να πραγματοποιηθεί η αναζήτηση στη βάση δεδομένων</w:t>
      </w:r>
    </w:p>
    <w:p w14:paraId="70601A36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 xml:space="preserve">Η συνάρτηση επικοινωνεί με τη βάση δεδομένων </w:t>
      </w:r>
    </w:p>
    <w:p w14:paraId="31DA6BD9" w14:textId="77777777" w:rsidR="000B1912" w:rsidRPr="00917A02" w:rsidRDefault="000B1912" w:rsidP="000B1912">
      <w:pPr>
        <w:pStyle w:val="ListParagraph"/>
        <w:widowControl/>
        <w:numPr>
          <w:ilvl w:val="2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>Η συνάρτηση προσπαθεί αλλά δεν μπορεί να επικοινωνήσει με τη βάση δεδομένων</w:t>
      </w:r>
    </w:p>
    <w:p w14:paraId="236842C5" w14:textId="77777777" w:rsidR="000B1912" w:rsidRPr="00917A02" w:rsidRDefault="000B1912" w:rsidP="006B1BCD">
      <w:pPr>
        <w:pStyle w:val="ListParagraph"/>
        <w:widowControl/>
        <w:numPr>
          <w:ilvl w:val="3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>Καλείται η αντίστοιχη συνάρτηση και παράγεται το αντίστοιχο μήνυμα στον χρήστη</w:t>
      </w:r>
    </w:p>
    <w:p w14:paraId="71D6385C" w14:textId="77777777" w:rsidR="000B1912" w:rsidRPr="00917A02" w:rsidRDefault="000B1912" w:rsidP="006B1BCD">
      <w:pPr>
        <w:pStyle w:val="ListParagraph"/>
        <w:widowControl/>
        <w:numPr>
          <w:ilvl w:val="3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 xml:space="preserve">Ο χρήστης καλείται να ξαναπροσπαθήσει την προηγούμενη ενέργεια αφού έχει κάνει </w:t>
      </w:r>
      <w:r w:rsidRPr="00917A02">
        <w:rPr>
          <w:color w:val="548DD4" w:themeColor="text2" w:themeTint="99"/>
          <w:lang w:val="en-US"/>
        </w:rPr>
        <w:t>resolve</w:t>
      </w:r>
      <w:r w:rsidRPr="00917A02">
        <w:rPr>
          <w:color w:val="548DD4" w:themeColor="text2" w:themeTint="99"/>
        </w:rPr>
        <w:t xml:space="preserve"> το </w:t>
      </w:r>
      <w:r w:rsidRPr="00917A02">
        <w:rPr>
          <w:color w:val="548DD4" w:themeColor="text2" w:themeTint="99"/>
          <w:lang w:val="en-US"/>
        </w:rPr>
        <w:t>error</w:t>
      </w:r>
    </w:p>
    <w:p w14:paraId="423D157C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>Η πλατφόρμα εμφανίζει έναν κατάλογο αποτελεσμάτων αναζήτησης με βάση το ερώτημα, με μια μικρογραφία, τον τίτλο και την περιγραφή κάθε στοιχείου</w:t>
      </w:r>
    </w:p>
    <w:p w14:paraId="3C6E1DD3" w14:textId="77777777" w:rsidR="000B1912" w:rsidRPr="00917A02" w:rsidRDefault="000B1912" w:rsidP="000B1912">
      <w:pPr>
        <w:pStyle w:val="ListParagraph"/>
        <w:widowControl/>
        <w:numPr>
          <w:ilvl w:val="2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>Ο χρήστης μπορεί να φιλτράρει τα αποτελέσματα αναζήτησης με βάση το είδος, την ημερομηνία κυκλοφορίας, τη βαθμολογία ή άλλα κριτήρια.</w:t>
      </w:r>
    </w:p>
    <w:p w14:paraId="677AF114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>Ο χρήστης μπορεί να κάνει κλικ σε ένα αποτέλεσμα αναζήτησης για να δει περισσότερες πληροφορίες σχετικά με το στοιχείο, όπως τη σύνοψη, το καστ και τη βαθμολογία.</w:t>
      </w:r>
    </w:p>
    <w:p w14:paraId="727F8CC4" w14:textId="50388BB9" w:rsidR="000B1912" w:rsidRPr="000B1912" w:rsidRDefault="000B1912" w:rsidP="00D35E8D">
      <w:pPr>
        <w:pStyle w:val="Heading2"/>
        <w:numPr>
          <w:ilvl w:val="0"/>
          <w:numId w:val="3"/>
        </w:numPr>
        <w:rPr>
          <w:b/>
          <w:bCs/>
          <w:color w:val="auto"/>
        </w:rPr>
      </w:pPr>
      <w:bookmarkStart w:id="9" w:name="_Toc130912313"/>
      <w:r w:rsidRPr="000B1912">
        <w:rPr>
          <w:b/>
          <w:bCs/>
          <w:color w:val="auto"/>
          <w:lang w:val="en-US"/>
        </w:rPr>
        <w:t>Reports</w:t>
      </w:r>
      <w:r w:rsidRPr="000B1912">
        <w:rPr>
          <w:b/>
          <w:bCs/>
          <w:color w:val="auto"/>
        </w:rPr>
        <w:t>:</w:t>
      </w:r>
      <w:bookmarkEnd w:id="9"/>
    </w:p>
    <w:p w14:paraId="224828C0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 xml:space="preserve">Ο χρήστης θα μπορεί με την αντίστοιχη επιλογή να κάνει παραγωγή </w:t>
      </w:r>
      <w:r>
        <w:rPr>
          <w:lang w:val="en-US"/>
        </w:rPr>
        <w:t>reports</w:t>
      </w:r>
      <w:r w:rsidRPr="006B2573">
        <w:t xml:space="preserve"> </w:t>
      </w:r>
    </w:p>
    <w:p w14:paraId="455016CE" w14:textId="77777777" w:rsidR="000B1912" w:rsidRPr="00917A02" w:rsidRDefault="000B1912" w:rsidP="000B1912">
      <w:pPr>
        <w:pStyle w:val="ListParagraph"/>
        <w:widowControl/>
        <w:numPr>
          <w:ilvl w:val="2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 xml:space="preserve">Αν ο χρήστης είναι </w:t>
      </w:r>
      <w:r w:rsidRPr="00917A02">
        <w:rPr>
          <w:color w:val="548DD4" w:themeColor="text2" w:themeTint="99"/>
          <w:lang w:val="en-US"/>
        </w:rPr>
        <w:t>admin</w:t>
      </w:r>
      <w:r w:rsidRPr="00917A02">
        <w:rPr>
          <w:color w:val="548DD4" w:themeColor="text2" w:themeTint="99"/>
        </w:rPr>
        <w:t xml:space="preserve"> θα εμφανίζεται και μια επιπλέον επιλογή στην οποία θα του δίνεται η δυνατότητα να μπορεί να βλέπει το </w:t>
      </w:r>
      <w:r w:rsidRPr="00917A02">
        <w:rPr>
          <w:color w:val="548DD4" w:themeColor="text2" w:themeTint="99"/>
          <w:lang w:val="en-US"/>
        </w:rPr>
        <w:t>viewing</w:t>
      </w:r>
      <w:r w:rsidRPr="00917A02">
        <w:rPr>
          <w:color w:val="548DD4" w:themeColor="text2" w:themeTint="99"/>
        </w:rPr>
        <w:t xml:space="preserve"> </w:t>
      </w:r>
      <w:r w:rsidRPr="00917A02">
        <w:rPr>
          <w:color w:val="548DD4" w:themeColor="text2" w:themeTint="99"/>
          <w:lang w:val="en-US"/>
        </w:rPr>
        <w:t>history</w:t>
      </w:r>
      <w:r w:rsidRPr="00917A02">
        <w:rPr>
          <w:color w:val="548DD4" w:themeColor="text2" w:themeTint="99"/>
        </w:rPr>
        <w:t xml:space="preserve"> των χρηστών</w:t>
      </w:r>
    </w:p>
    <w:p w14:paraId="2C87BA7F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rPr>
          <w:lang w:val="en-US"/>
        </w:rPr>
        <w:t>O</w:t>
      </w:r>
      <w:r w:rsidRPr="00B95491">
        <w:t xml:space="preserve"> </w:t>
      </w:r>
      <w:r>
        <w:t xml:space="preserve">χρήστης επιλέγει την επιλογή 1: του επιστρέφονται οι πρώτες 5 κατηγορίες σύμφωνα με τα </w:t>
      </w:r>
      <w:r>
        <w:rPr>
          <w:lang w:val="en-US"/>
        </w:rPr>
        <w:t>views</w:t>
      </w:r>
    </w:p>
    <w:p w14:paraId="6E0A75EC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>Ο χρήστης επιλέγει την επιλογή 2: επιστρέφονται οι πρώτοι 10 τίτλοι σύμφωνα με τη βαθμολογία που έχουνε βάλει οι χρήστες</w:t>
      </w:r>
    </w:p>
    <w:p w14:paraId="225ACC22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 xml:space="preserve">Ο χρήστης επιλέγει την επιλογή 3: επιστρέφονται οι πρώτοι 10 τίτλοι σύμφωνα με τα </w:t>
      </w:r>
      <w:r w:rsidRPr="0001458C">
        <w:rPr>
          <w:lang w:val="en-US"/>
        </w:rPr>
        <w:t>views</w:t>
      </w:r>
      <w:r w:rsidRPr="0001458C">
        <w:t xml:space="preserve"> </w:t>
      </w:r>
      <w:r>
        <w:t>που έχουνε</w:t>
      </w:r>
    </w:p>
    <w:p w14:paraId="1055EF53" w14:textId="77777777" w:rsidR="000B1912" w:rsidRPr="00917A0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 xml:space="preserve">Για όλες τις παραπάνω επιλογές θα γίνεται και χρήση </w:t>
      </w:r>
      <w:r w:rsidRPr="00917A02">
        <w:rPr>
          <w:color w:val="548DD4" w:themeColor="text2" w:themeTint="99"/>
          <w:lang w:val="en-US"/>
        </w:rPr>
        <w:t>exception</w:t>
      </w:r>
      <w:r w:rsidRPr="00917A02">
        <w:rPr>
          <w:color w:val="548DD4" w:themeColor="text2" w:themeTint="99"/>
        </w:rPr>
        <w:t xml:space="preserve"> </w:t>
      </w:r>
      <w:r w:rsidRPr="00917A02">
        <w:rPr>
          <w:color w:val="548DD4" w:themeColor="text2" w:themeTint="99"/>
          <w:lang w:val="en-US"/>
        </w:rPr>
        <w:t>handlers</w:t>
      </w:r>
    </w:p>
    <w:p w14:paraId="4BCAF4C1" w14:textId="77777777" w:rsidR="000B1912" w:rsidRPr="00917A02" w:rsidRDefault="000B1912" w:rsidP="000B1912">
      <w:pPr>
        <w:pStyle w:val="ListParagraph"/>
        <w:widowControl/>
        <w:numPr>
          <w:ilvl w:val="2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 xml:space="preserve">Στην περίπτωση που κάποια από τις παραπάνω επιλογές επιστρέφει «κενή» τιμή εμφανίζεται το αντίστοιχο μήνυμα στον χρήστη </w:t>
      </w:r>
    </w:p>
    <w:p w14:paraId="441C7365" w14:textId="77777777" w:rsidR="000B1912" w:rsidRPr="00917A02" w:rsidRDefault="000B1912" w:rsidP="000B1912">
      <w:pPr>
        <w:pStyle w:val="ListParagraph"/>
        <w:widowControl/>
        <w:numPr>
          <w:ilvl w:val="2"/>
          <w:numId w:val="3"/>
        </w:numPr>
        <w:autoSpaceDE/>
        <w:autoSpaceDN/>
        <w:spacing w:before="0" w:after="160" w:line="259" w:lineRule="auto"/>
        <w:contextualSpacing/>
        <w:rPr>
          <w:color w:val="548DD4" w:themeColor="text2" w:themeTint="99"/>
        </w:rPr>
      </w:pPr>
      <w:r w:rsidRPr="00917A02">
        <w:rPr>
          <w:color w:val="548DD4" w:themeColor="text2" w:themeTint="99"/>
        </w:rPr>
        <w:t xml:space="preserve">Στην περίπτωση που δεν υπάρχει </w:t>
      </w:r>
      <w:r w:rsidRPr="00917A02">
        <w:rPr>
          <w:color w:val="548DD4" w:themeColor="text2" w:themeTint="99"/>
          <w:lang w:val="en-US"/>
        </w:rPr>
        <w:t>connection</w:t>
      </w:r>
      <w:r w:rsidRPr="00917A02">
        <w:rPr>
          <w:color w:val="548DD4" w:themeColor="text2" w:themeTint="99"/>
        </w:rPr>
        <w:t xml:space="preserve"> με τη βάση δεδομένων επιστρέφεται το αντίστοιχο </w:t>
      </w:r>
      <w:r w:rsidRPr="00917A02">
        <w:rPr>
          <w:color w:val="548DD4" w:themeColor="text2" w:themeTint="99"/>
          <w:lang w:val="en-US"/>
        </w:rPr>
        <w:t>error</w:t>
      </w:r>
      <w:r w:rsidRPr="00917A02">
        <w:rPr>
          <w:color w:val="548DD4" w:themeColor="text2" w:themeTint="99"/>
        </w:rPr>
        <w:t xml:space="preserve"> στον χρήστη</w:t>
      </w:r>
    </w:p>
    <w:p w14:paraId="1283B705" w14:textId="2883107B" w:rsidR="000B1912" w:rsidRPr="000B1912" w:rsidRDefault="000B1912" w:rsidP="00D35E8D">
      <w:pPr>
        <w:pStyle w:val="Heading2"/>
        <w:numPr>
          <w:ilvl w:val="0"/>
          <w:numId w:val="3"/>
        </w:numPr>
        <w:rPr>
          <w:b/>
          <w:bCs/>
          <w:color w:val="auto"/>
        </w:rPr>
      </w:pPr>
      <w:bookmarkStart w:id="10" w:name="_Toc130912314"/>
      <w:r w:rsidRPr="000B1912">
        <w:rPr>
          <w:b/>
          <w:bCs/>
          <w:color w:val="auto"/>
        </w:rPr>
        <w:t>Δημιουργία αντιγράφων ασφαλείας:</w:t>
      </w:r>
      <w:r w:rsidR="00493316" w:rsidRPr="00493316">
        <w:rPr>
          <w:color w:val="auto"/>
          <w:sz w:val="22"/>
          <w:szCs w:val="22"/>
        </w:rPr>
        <w:t xml:space="preserve"> </w:t>
      </w:r>
      <w:r w:rsidR="00493316" w:rsidRPr="004E5168">
        <w:rPr>
          <w:color w:val="auto"/>
          <w:sz w:val="22"/>
          <w:szCs w:val="22"/>
        </w:rPr>
        <w:t xml:space="preserve">(λειτουργία διαθέσιμη μόνο για </w:t>
      </w:r>
      <w:r w:rsidR="00493316" w:rsidRPr="004E5168">
        <w:rPr>
          <w:color w:val="auto"/>
          <w:sz w:val="22"/>
          <w:szCs w:val="22"/>
          <w:lang w:val="en-US"/>
        </w:rPr>
        <w:t>admin</w:t>
      </w:r>
      <w:r w:rsidR="00493316" w:rsidRPr="004E5168">
        <w:rPr>
          <w:color w:val="auto"/>
          <w:sz w:val="22"/>
          <w:szCs w:val="22"/>
        </w:rPr>
        <w:t>)</w:t>
      </w:r>
      <w:bookmarkEnd w:id="10"/>
    </w:p>
    <w:p w14:paraId="6210FFAC" w14:textId="77777777" w:rsidR="000B1912" w:rsidRPr="00AF0BCF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b/>
          <w:bCs/>
        </w:rPr>
      </w:pPr>
      <w:r w:rsidRPr="00AF0BCF">
        <w:t>Αν ο χρήστης είναι “</w:t>
      </w:r>
      <w:r w:rsidRPr="00AF0BCF">
        <w:rPr>
          <w:lang w:val="en-US"/>
        </w:rPr>
        <w:t>admin</w:t>
      </w:r>
      <w:r w:rsidRPr="00AF0BCF">
        <w:t xml:space="preserve">” θα έχει τη δυνατότητα να δημιουργήσει </w:t>
      </w:r>
      <w:r w:rsidRPr="00AF0BCF">
        <w:rPr>
          <w:lang w:val="en-US"/>
        </w:rPr>
        <w:t>backups</w:t>
      </w:r>
      <w:r w:rsidRPr="00AF0BCF">
        <w:t xml:space="preserve"> της βάσης δεδομένων</w:t>
      </w:r>
    </w:p>
    <w:p w14:paraId="412D66EA" w14:textId="77777777" w:rsidR="000B1912" w:rsidRPr="00AF0BCF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b/>
          <w:bCs/>
        </w:rPr>
      </w:pPr>
      <w:r w:rsidRPr="00AF0BCF">
        <w:t xml:space="preserve">Ο χρήστης μπορεί να ενεργοποιήσει την αυτόματη δημιουργία </w:t>
      </w:r>
      <w:r w:rsidRPr="00AF0BCF">
        <w:rPr>
          <w:lang w:val="en-US"/>
        </w:rPr>
        <w:t>backups</w:t>
      </w:r>
      <w:r w:rsidRPr="00AF0BCF">
        <w:t xml:space="preserve"> για τη βάση δεδομένων και να επιλέξει το κάθε πότε θα γίνεται </w:t>
      </w:r>
      <w:r w:rsidRPr="00AF0BCF">
        <w:rPr>
          <w:lang w:val="en-US"/>
        </w:rPr>
        <w:t>backup</w:t>
      </w:r>
      <w:r w:rsidRPr="00AF0BCF">
        <w:t xml:space="preserve"> βάσει χρόνου.</w:t>
      </w:r>
    </w:p>
    <w:p w14:paraId="05D1FB66" w14:textId="05F7BCD7" w:rsidR="000B1912" w:rsidRPr="000B1912" w:rsidRDefault="000B1912" w:rsidP="00D35E8D">
      <w:pPr>
        <w:pStyle w:val="Heading2"/>
        <w:numPr>
          <w:ilvl w:val="0"/>
          <w:numId w:val="3"/>
        </w:numPr>
        <w:rPr>
          <w:b/>
          <w:bCs/>
          <w:color w:val="auto"/>
        </w:rPr>
      </w:pPr>
      <w:bookmarkStart w:id="11" w:name="_Toc130912315"/>
      <w:r w:rsidRPr="000B1912">
        <w:rPr>
          <w:b/>
          <w:bCs/>
          <w:color w:val="auto"/>
        </w:rPr>
        <w:t>Δημιουργία προφίλ:</w:t>
      </w:r>
      <w:bookmarkEnd w:id="11"/>
    </w:p>
    <w:p w14:paraId="63A62A1B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 xml:space="preserve">Ο χρήστης δημιουργεί ένα προφίλ με τις προσωπικές του πληροφορίες </w:t>
      </w:r>
    </w:p>
    <w:p w14:paraId="78AA3488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t>Ο χρήστης μπορεί να επεξεργαστεί τις πληροφορίες του προφίλ του, όπως το όνομα, το email ή τον κωδικό πρόσβασης.</w:t>
      </w:r>
    </w:p>
    <w:p w14:paraId="34AE46BC" w14:textId="77777777" w:rsidR="000B1912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>
        <w:lastRenderedPageBreak/>
        <w:t>Ο χρήστης μπορεί να ρυθμίσει ενεργοποιήσει γονικό έλεγχο για τα προφίλ παιδιών.</w:t>
      </w:r>
    </w:p>
    <w:p w14:paraId="1CDC618E" w14:textId="274D634D" w:rsidR="000B1912" w:rsidRPr="000B1912" w:rsidRDefault="000B1912" w:rsidP="00D35E8D">
      <w:pPr>
        <w:pStyle w:val="Heading2"/>
        <w:numPr>
          <w:ilvl w:val="0"/>
          <w:numId w:val="3"/>
        </w:numPr>
        <w:rPr>
          <w:b/>
          <w:bCs/>
          <w:color w:val="auto"/>
        </w:rPr>
      </w:pPr>
      <w:bookmarkStart w:id="12" w:name="_Toc130912316"/>
      <w:r w:rsidRPr="000B1912">
        <w:rPr>
          <w:b/>
          <w:bCs/>
          <w:color w:val="auto"/>
        </w:rPr>
        <w:t>Δημιουργία λίστας παρακολούθησης:</w:t>
      </w:r>
      <w:bookmarkEnd w:id="12"/>
    </w:p>
    <w:p w14:paraId="4D975476" w14:textId="77777777" w:rsidR="000B1912" w:rsidRPr="00963A25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 w:rsidRPr="00963A25">
        <w:t>Ο χρήστης βρίσκει έναν τίτλο που θέλει να παρακολουθήσει αργότερα.</w:t>
      </w:r>
    </w:p>
    <w:p w14:paraId="418FFE78" w14:textId="77777777" w:rsidR="000B1912" w:rsidRPr="00963A25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 w:rsidRPr="00963A25">
        <w:t>Ο χρήστης κάνει κλικ στο κουμπί "Προσθήκη στη λίστα παρακολούθησης".</w:t>
      </w:r>
    </w:p>
    <w:p w14:paraId="4C2225FF" w14:textId="77777777" w:rsidR="000B1912" w:rsidRPr="00963A25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 w:rsidRPr="00963A25">
        <w:t>Η πλατφόρμα προσθέτει τον τίτλο στη λίστα παρακολούθησης του χρήστη.</w:t>
      </w:r>
    </w:p>
    <w:p w14:paraId="551890C3" w14:textId="77777777" w:rsidR="000B1912" w:rsidRPr="00963A25" w:rsidRDefault="000B1912" w:rsidP="000B1912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 w:rsidRPr="00963A25">
        <w:t xml:space="preserve">Ο χρήστης μπορεί να έχει πρόσβαση στη λίστα παρακολούθησής του από τη σελίδα του προφίλ του </w:t>
      </w:r>
    </w:p>
    <w:p w14:paraId="73855D2C" w14:textId="35BF25C3" w:rsidR="004E5168" w:rsidRDefault="000B1912" w:rsidP="004E5168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</w:pPr>
      <w:r w:rsidRPr="00963A25">
        <w:t xml:space="preserve">Η λίστα παρακολούθησης μπορεί να ταξινομηθεί κατά προτεραιότητα ή να εξατομικευτεί με βάση το ιστορικό προβολής </w:t>
      </w:r>
    </w:p>
    <w:p w14:paraId="0118796B" w14:textId="2E25DC79" w:rsidR="004E5168" w:rsidRDefault="004E5168" w:rsidP="004E5168">
      <w:pPr>
        <w:pStyle w:val="Heading2"/>
        <w:numPr>
          <w:ilvl w:val="0"/>
          <w:numId w:val="3"/>
        </w:numPr>
        <w:rPr>
          <w:b/>
          <w:bCs/>
          <w:color w:val="auto"/>
        </w:rPr>
      </w:pPr>
      <w:bookmarkStart w:id="13" w:name="_Toc130912317"/>
      <w:r w:rsidRPr="004E5168">
        <w:rPr>
          <w:b/>
          <w:bCs/>
          <w:color w:val="auto"/>
        </w:rPr>
        <w:t>Επεξεργασία προφίλ χρηστών</w:t>
      </w:r>
      <w:r>
        <w:rPr>
          <w:b/>
          <w:bCs/>
          <w:color w:val="auto"/>
        </w:rPr>
        <w:t xml:space="preserve">: </w:t>
      </w:r>
      <w:r w:rsidRPr="004E5168">
        <w:rPr>
          <w:color w:val="auto"/>
          <w:sz w:val="22"/>
          <w:szCs w:val="22"/>
        </w:rPr>
        <w:t xml:space="preserve">(λειτουργία διαθέσιμη μόνο για </w:t>
      </w:r>
      <w:r w:rsidRPr="004E5168">
        <w:rPr>
          <w:color w:val="auto"/>
          <w:sz w:val="22"/>
          <w:szCs w:val="22"/>
          <w:lang w:val="en-US"/>
        </w:rPr>
        <w:t>admin</w:t>
      </w:r>
      <w:r w:rsidRPr="004E5168">
        <w:rPr>
          <w:color w:val="auto"/>
          <w:sz w:val="22"/>
          <w:szCs w:val="22"/>
        </w:rPr>
        <w:t>)</w:t>
      </w:r>
      <w:bookmarkEnd w:id="13"/>
    </w:p>
    <w:p w14:paraId="404BB6C2" w14:textId="09006859" w:rsidR="004E5168" w:rsidRDefault="004E5168" w:rsidP="004E5168">
      <w:pPr>
        <w:pStyle w:val="ListParagraph"/>
        <w:numPr>
          <w:ilvl w:val="1"/>
          <w:numId w:val="3"/>
        </w:numPr>
      </w:pPr>
      <w:r>
        <w:t xml:space="preserve">Ο χρήστης με την είσοδο του στο αντίστοιχο περιβάλλον </w:t>
      </w:r>
      <w:r w:rsidRPr="004E5168">
        <w:t>(</w:t>
      </w:r>
      <w:r>
        <w:rPr>
          <w:lang w:val="en-US"/>
        </w:rPr>
        <w:t>admin</w:t>
      </w:r>
      <w:r w:rsidRPr="004E5168">
        <w:t>)</w:t>
      </w:r>
      <w:r>
        <w:t xml:space="preserve"> θα μπορεί να επιστρέψει την λίστα με των λογαριασμών των χρηστών. </w:t>
      </w:r>
    </w:p>
    <w:p w14:paraId="600CB99C" w14:textId="5EF0AA92" w:rsidR="00016037" w:rsidRDefault="00016037" w:rsidP="004E5168">
      <w:pPr>
        <w:pStyle w:val="ListParagraph"/>
        <w:numPr>
          <w:ilvl w:val="1"/>
          <w:numId w:val="3"/>
        </w:numPr>
      </w:pPr>
      <w:r>
        <w:t>Ο χρήστης θα μπορεί να επεξεργαστεί διάφορα χαρακτηρίστηκα για τις ομάδες των χρηστών και να προσθέσει/αφαιρέσει άτομα σε συγκεκριμένες ομάδες</w:t>
      </w:r>
    </w:p>
    <w:p w14:paraId="1CAD8553" w14:textId="0B936A86" w:rsidR="004E5168" w:rsidRDefault="004E5168" w:rsidP="004E5168">
      <w:pPr>
        <w:pStyle w:val="ListParagraph"/>
        <w:numPr>
          <w:ilvl w:val="1"/>
          <w:numId w:val="3"/>
        </w:numPr>
      </w:pPr>
      <w:r>
        <w:t>Από τη λίστα θα μπορεί να μπαίνει στο αντίστοιχο προφίλ του χρήστη που έχει επιλέξει</w:t>
      </w:r>
    </w:p>
    <w:p w14:paraId="316A55B2" w14:textId="31B8AA16" w:rsidR="004E5168" w:rsidRDefault="004E5168" w:rsidP="004E5168">
      <w:pPr>
        <w:pStyle w:val="ListParagraph"/>
        <w:numPr>
          <w:ilvl w:val="1"/>
          <w:numId w:val="3"/>
        </w:numPr>
      </w:pPr>
      <w:r>
        <w:t xml:space="preserve">Από το αντίστοιχο </w:t>
      </w:r>
      <w:r w:rsidR="008D5DD9">
        <w:t>περιβάλλον</w:t>
      </w:r>
      <w:r>
        <w:t xml:space="preserve"> θα μπορεί να </w:t>
      </w:r>
      <w:r w:rsidR="008D5DD9">
        <w:t xml:space="preserve">αλλάξει χαρακτηριστικά του χρήστη όπως </w:t>
      </w:r>
      <w:r w:rsidR="008D5DD9">
        <w:rPr>
          <w:lang w:val="en-US"/>
        </w:rPr>
        <w:t>Username</w:t>
      </w:r>
      <w:r w:rsidR="008D5DD9" w:rsidRPr="008D5DD9">
        <w:t xml:space="preserve"> </w:t>
      </w:r>
      <w:r w:rsidR="008D5DD9">
        <w:t xml:space="preserve">ή </w:t>
      </w:r>
      <w:r w:rsidR="008D5DD9">
        <w:rPr>
          <w:lang w:val="en-US"/>
        </w:rPr>
        <w:t>Password</w:t>
      </w:r>
      <w:r w:rsidR="008D5DD9" w:rsidRPr="008D5DD9">
        <w:t>.</w:t>
      </w:r>
    </w:p>
    <w:p w14:paraId="41B75D13" w14:textId="2CC4E8D0" w:rsidR="009E5E63" w:rsidRDefault="009E5E63">
      <w:r>
        <w:br w:type="page"/>
      </w:r>
    </w:p>
    <w:p w14:paraId="00AA7583" w14:textId="716AA85B" w:rsidR="00016037" w:rsidRDefault="00016037" w:rsidP="00016037">
      <w:pPr>
        <w:pStyle w:val="Heading1"/>
        <w:rPr>
          <w:sz w:val="32"/>
          <w:szCs w:val="32"/>
          <w:lang w:val="en-US"/>
        </w:rPr>
      </w:pPr>
      <w:bookmarkStart w:id="14" w:name="_Toc130912318"/>
      <w:r w:rsidRPr="00016037">
        <w:rPr>
          <w:sz w:val="32"/>
          <w:szCs w:val="32"/>
          <w:lang w:val="en-US"/>
        </w:rPr>
        <w:lastRenderedPageBreak/>
        <w:t>Use Case Diagram</w:t>
      </w:r>
      <w:bookmarkEnd w:id="14"/>
    </w:p>
    <w:p w14:paraId="7376E649" w14:textId="7CC9090E" w:rsidR="00016037" w:rsidRDefault="009E5E63" w:rsidP="0001603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15293B6" wp14:editId="2ADD850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7461885" cy="7000875"/>
            <wp:effectExtent l="0" t="0" r="5715" b="9525"/>
            <wp:wrapTight wrapText="bothSides">
              <wp:wrapPolygon edited="0">
                <wp:start x="0" y="0"/>
                <wp:lineTo x="0" y="21571"/>
                <wp:lineTo x="21561" y="21571"/>
                <wp:lineTo x="215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BBA95" w14:textId="5B984CD9" w:rsidR="00016037" w:rsidRDefault="00016037" w:rsidP="009E5E63">
      <w:pPr>
        <w:rPr>
          <w:lang w:val="en-US"/>
        </w:rPr>
      </w:pPr>
    </w:p>
    <w:p w14:paraId="4F5416AC" w14:textId="77777777" w:rsidR="00903D2A" w:rsidRDefault="00903D2A" w:rsidP="00016037">
      <w:pPr>
        <w:rPr>
          <w:lang w:val="en-US"/>
        </w:rPr>
      </w:pPr>
    </w:p>
    <w:p w14:paraId="4A355952" w14:textId="77777777" w:rsidR="00903D2A" w:rsidRDefault="00903D2A" w:rsidP="00016037">
      <w:pPr>
        <w:rPr>
          <w:lang w:val="en-US"/>
        </w:rPr>
        <w:sectPr w:rsidR="00903D2A" w:rsidSect="000F3A18"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  <w:r>
        <w:rPr>
          <w:lang w:val="en-US"/>
        </w:rPr>
        <w:br w:type="page"/>
      </w:r>
    </w:p>
    <w:p w14:paraId="11F9ECD7" w14:textId="58D2223C" w:rsidR="00016037" w:rsidRDefault="00903D2A" w:rsidP="00903D2A">
      <w:pPr>
        <w:pStyle w:val="Heading1"/>
        <w:rPr>
          <w:sz w:val="32"/>
          <w:szCs w:val="32"/>
          <w:lang w:val="en-US"/>
        </w:rPr>
      </w:pPr>
      <w:bookmarkStart w:id="15" w:name="_Toc130912319"/>
      <w:r w:rsidRPr="00903D2A">
        <w:rPr>
          <w:sz w:val="32"/>
          <w:szCs w:val="32"/>
          <w:lang w:val="en-US"/>
        </w:rPr>
        <w:lastRenderedPageBreak/>
        <w:t>Domain Model</w:t>
      </w:r>
      <w:bookmarkEnd w:id="15"/>
    </w:p>
    <w:p w14:paraId="3BF6AB53" w14:textId="10782FB1" w:rsidR="00903D2A" w:rsidRPr="00903D2A" w:rsidRDefault="00E1554B" w:rsidP="00E1554B">
      <w:pPr>
        <w:pStyle w:val="Heading1"/>
        <w:ind w:left="0" w:firstLine="0"/>
        <w:jc w:val="center"/>
        <w:rPr>
          <w:sz w:val="32"/>
          <w:szCs w:val="32"/>
          <w:lang w:val="en-US"/>
        </w:rPr>
      </w:pPr>
      <w:r w:rsidRPr="006252B1">
        <w:rPr>
          <w:noProof/>
        </w:rPr>
        <w:drawing>
          <wp:anchor distT="0" distB="0" distL="114300" distR="114300" simplePos="0" relativeHeight="251660288" behindDoc="1" locked="0" layoutInCell="1" allowOverlap="1" wp14:anchorId="55C28D7A" wp14:editId="0C66BFA4">
            <wp:simplePos x="0" y="0"/>
            <wp:positionH relativeFrom="page">
              <wp:align>center</wp:align>
            </wp:positionH>
            <wp:positionV relativeFrom="paragraph">
              <wp:posOffset>128905</wp:posOffset>
            </wp:positionV>
            <wp:extent cx="8248650" cy="5563235"/>
            <wp:effectExtent l="0" t="0" r="0" b="0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3D2A" w:rsidRPr="00903D2A" w:rsidSect="00903D2A"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160"/>
    <w:multiLevelType w:val="hybridMultilevel"/>
    <w:tmpl w:val="F070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2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F30AA9"/>
    <w:multiLevelType w:val="hybridMultilevel"/>
    <w:tmpl w:val="6C8CB20C"/>
    <w:lvl w:ilvl="0" w:tplc="21121696">
      <w:start w:val="1"/>
      <w:numFmt w:val="lowerRoman"/>
      <w:lvlText w:val="%1."/>
      <w:lvlJc w:val="left"/>
      <w:pPr>
        <w:ind w:left="183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l-GR" w:eastAsia="en-US" w:bidi="ar-SA"/>
      </w:rPr>
    </w:lvl>
    <w:lvl w:ilvl="1" w:tplc="FF9244A6">
      <w:numFmt w:val="bullet"/>
      <w:lvlText w:val="•"/>
      <w:lvlJc w:val="left"/>
      <w:pPr>
        <w:ind w:left="2682" w:hanging="360"/>
      </w:pPr>
      <w:rPr>
        <w:rFonts w:hint="default"/>
        <w:lang w:val="el-GR" w:eastAsia="en-US" w:bidi="ar-SA"/>
      </w:rPr>
    </w:lvl>
    <w:lvl w:ilvl="2" w:tplc="1B62EDEA">
      <w:numFmt w:val="bullet"/>
      <w:lvlText w:val="•"/>
      <w:lvlJc w:val="left"/>
      <w:pPr>
        <w:ind w:left="3525" w:hanging="360"/>
      </w:pPr>
      <w:rPr>
        <w:rFonts w:hint="default"/>
        <w:lang w:val="el-GR" w:eastAsia="en-US" w:bidi="ar-SA"/>
      </w:rPr>
    </w:lvl>
    <w:lvl w:ilvl="3" w:tplc="CA4EB2B2">
      <w:numFmt w:val="bullet"/>
      <w:lvlText w:val="•"/>
      <w:lvlJc w:val="left"/>
      <w:pPr>
        <w:ind w:left="4367" w:hanging="360"/>
      </w:pPr>
      <w:rPr>
        <w:rFonts w:hint="default"/>
        <w:lang w:val="el-GR" w:eastAsia="en-US" w:bidi="ar-SA"/>
      </w:rPr>
    </w:lvl>
    <w:lvl w:ilvl="4" w:tplc="0140758A">
      <w:numFmt w:val="bullet"/>
      <w:lvlText w:val="•"/>
      <w:lvlJc w:val="left"/>
      <w:pPr>
        <w:ind w:left="5210" w:hanging="360"/>
      </w:pPr>
      <w:rPr>
        <w:rFonts w:hint="default"/>
        <w:lang w:val="el-GR" w:eastAsia="en-US" w:bidi="ar-SA"/>
      </w:rPr>
    </w:lvl>
    <w:lvl w:ilvl="5" w:tplc="C1C42964">
      <w:numFmt w:val="bullet"/>
      <w:lvlText w:val="•"/>
      <w:lvlJc w:val="left"/>
      <w:pPr>
        <w:ind w:left="6053" w:hanging="360"/>
      </w:pPr>
      <w:rPr>
        <w:rFonts w:hint="default"/>
        <w:lang w:val="el-GR" w:eastAsia="en-US" w:bidi="ar-SA"/>
      </w:rPr>
    </w:lvl>
    <w:lvl w:ilvl="6" w:tplc="5DA2AA98">
      <w:numFmt w:val="bullet"/>
      <w:lvlText w:val="•"/>
      <w:lvlJc w:val="left"/>
      <w:pPr>
        <w:ind w:left="6895" w:hanging="360"/>
      </w:pPr>
      <w:rPr>
        <w:rFonts w:hint="default"/>
        <w:lang w:val="el-GR" w:eastAsia="en-US" w:bidi="ar-SA"/>
      </w:rPr>
    </w:lvl>
    <w:lvl w:ilvl="7" w:tplc="236E8CAA">
      <w:numFmt w:val="bullet"/>
      <w:lvlText w:val="•"/>
      <w:lvlJc w:val="left"/>
      <w:pPr>
        <w:ind w:left="7738" w:hanging="360"/>
      </w:pPr>
      <w:rPr>
        <w:rFonts w:hint="default"/>
        <w:lang w:val="el-GR" w:eastAsia="en-US" w:bidi="ar-SA"/>
      </w:rPr>
    </w:lvl>
    <w:lvl w:ilvl="8" w:tplc="F7DC7E6E">
      <w:numFmt w:val="bullet"/>
      <w:lvlText w:val="•"/>
      <w:lvlJc w:val="left"/>
      <w:pPr>
        <w:ind w:left="8581" w:hanging="360"/>
      </w:pPr>
      <w:rPr>
        <w:rFonts w:hint="default"/>
        <w:lang w:val="el-GR" w:eastAsia="en-US" w:bidi="ar-SA"/>
      </w:rPr>
    </w:lvl>
  </w:abstractNum>
  <w:num w:numId="1" w16cid:durableId="1105883234">
    <w:abstractNumId w:val="2"/>
  </w:num>
  <w:num w:numId="2" w16cid:durableId="657659884">
    <w:abstractNumId w:val="0"/>
  </w:num>
  <w:num w:numId="3" w16cid:durableId="170231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2"/>
    <w:rsid w:val="000009FA"/>
    <w:rsid w:val="00016037"/>
    <w:rsid w:val="000B1912"/>
    <w:rsid w:val="000C542E"/>
    <w:rsid w:val="000C7B24"/>
    <w:rsid w:val="000F3A18"/>
    <w:rsid w:val="00164731"/>
    <w:rsid w:val="00234CF4"/>
    <w:rsid w:val="00350D8A"/>
    <w:rsid w:val="00486C21"/>
    <w:rsid w:val="00493316"/>
    <w:rsid w:val="004E5168"/>
    <w:rsid w:val="005E17BF"/>
    <w:rsid w:val="0063309B"/>
    <w:rsid w:val="006B1BCD"/>
    <w:rsid w:val="00723E35"/>
    <w:rsid w:val="007955AC"/>
    <w:rsid w:val="008D5DD9"/>
    <w:rsid w:val="00903D2A"/>
    <w:rsid w:val="00917A02"/>
    <w:rsid w:val="009963E0"/>
    <w:rsid w:val="009E5E63"/>
    <w:rsid w:val="00AE7AE7"/>
    <w:rsid w:val="00AF415F"/>
    <w:rsid w:val="00BA658E"/>
    <w:rsid w:val="00D35E8D"/>
    <w:rsid w:val="00E1554B"/>
    <w:rsid w:val="00E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58FA8"/>
  <w15:docId w15:val="{97F3B29C-5573-42BE-8067-386D6967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881" w:right="721" w:hanging="54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34"/>
    <w:qFormat/>
    <w:pPr>
      <w:spacing w:before="19"/>
      <w:ind w:left="18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B19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0B1912"/>
    <w:pPr>
      <w:keepNext/>
      <w:keepLines/>
      <w:widowControl/>
      <w:autoSpaceDE/>
      <w:autoSpaceDN/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19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9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19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aiver\Desktop\texnlo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FC82-1292-4EE6-B00F-E640543A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104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Project: CeidFlix</vt:lpstr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CeidFlix</dc:title>
  <dc:subject>Πανεπιστήμιο Πατρών, Τμήμα Μηχανικών Η/Υ και Πληροφορικής</dc:subject>
  <dc:creator>Magaiver</dc:creator>
  <cp:lastModifiedBy>ΜΠΟΥΣΗΣ ΝΙΚΟΛΑΟΣ</cp:lastModifiedBy>
  <cp:revision>25</cp:revision>
  <cp:lastPrinted>2023-03-28T13:42:00Z</cp:lastPrinted>
  <dcterms:created xsi:type="dcterms:W3CDTF">2023-03-28T11:39:00Z</dcterms:created>
  <dcterms:modified xsi:type="dcterms:W3CDTF">2023-03-28T14:03:00Z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